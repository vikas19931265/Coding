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6F25" w:rsidRDefault="00F864E5" w:rsidP="00896F25">
      <w:pPr>
        <w:pStyle w:val="H1"/>
        <w:rPr>
          <w:sz w:val="48"/>
        </w:rPr>
      </w:pPr>
      <w:r>
        <w:rPr>
          <w:sz w:val="48"/>
        </w:rPr>
        <w:t>Lab</w:t>
      </w:r>
      <w:r w:rsidR="00687489">
        <w:rPr>
          <w:sz w:val="48"/>
        </w:rPr>
        <w:t xml:space="preserve"> Arrays</w:t>
      </w:r>
    </w:p>
    <w:p w:rsidR="00687489" w:rsidRPr="00687489" w:rsidRDefault="00E97CE8" w:rsidP="00687489">
      <w:pPr>
        <w:pStyle w:val="NormalText"/>
        <w:rPr>
          <w:lang w:val="en-US"/>
        </w:rPr>
      </w:pPr>
      <w:r>
        <w:rPr>
          <w:lang w:val="en-US"/>
        </w:rPr>
        <w:t xml:space="preserve">Using the </w:t>
      </w:r>
      <w:proofErr w:type="spellStart"/>
      <w:r>
        <w:rPr>
          <w:lang w:val="en-US"/>
        </w:rPr>
        <w:t>Gosu</w:t>
      </w:r>
      <w:proofErr w:type="spellEnd"/>
      <w:r>
        <w:rPr>
          <w:lang w:val="en-US"/>
        </w:rPr>
        <w:t xml:space="preserve"> Scratchpad</w:t>
      </w:r>
      <w:r w:rsidR="00687489">
        <w:t xml:space="preserve">, </w:t>
      </w:r>
      <w:r w:rsidR="00687489">
        <w:rPr>
          <w:lang w:val="en-US"/>
        </w:rPr>
        <w:t xml:space="preserve">you will write </w:t>
      </w:r>
      <w:proofErr w:type="spellStart"/>
      <w:r w:rsidR="00687489">
        <w:rPr>
          <w:lang w:val="en-US"/>
        </w:rPr>
        <w:t>Gosu</w:t>
      </w:r>
      <w:proofErr w:type="spellEnd"/>
      <w:r w:rsidR="00687489">
        <w:rPr>
          <w:lang w:val="en-US"/>
        </w:rPr>
        <w:t xml:space="preserve"> code</w:t>
      </w:r>
      <w:r>
        <w:rPr>
          <w:lang w:val="en-US"/>
        </w:rPr>
        <w:t xml:space="preserve"> </w:t>
      </w:r>
      <w:r w:rsidR="00687489">
        <w:rPr>
          <w:lang w:val="en-US"/>
        </w:rPr>
        <w:t xml:space="preserve">that extracts array members. </w:t>
      </w:r>
      <w:r w:rsidR="00FF1A9F" w:rsidRPr="001D69AF">
        <w:t xml:space="preserve">For each task, write code in the </w:t>
      </w:r>
      <w:proofErr w:type="spellStart"/>
      <w:r w:rsidR="00FF1A9F" w:rsidRPr="001D69AF">
        <w:t>Gosu</w:t>
      </w:r>
      <w:proofErr w:type="spellEnd"/>
      <w:r w:rsidR="00FF1A9F" w:rsidRPr="001D69AF">
        <w:t xml:space="preserve"> </w:t>
      </w:r>
      <w:r w:rsidR="00FF1A9F">
        <w:rPr>
          <w:lang w:val="en-US"/>
        </w:rPr>
        <w:t>Scratchpad</w:t>
      </w:r>
      <w:r w:rsidR="00FF1A9F" w:rsidRPr="001D69AF">
        <w:t xml:space="preserve"> that accomplishes the task. </w:t>
      </w:r>
      <w:r w:rsidR="00FF1A9F">
        <w:rPr>
          <w:lang w:val="en-US"/>
        </w:rPr>
        <w:t>Save the code in to a .</w:t>
      </w:r>
      <w:proofErr w:type="spellStart"/>
      <w:r w:rsidR="00FF1A9F">
        <w:rPr>
          <w:lang w:val="en-US"/>
        </w:rPr>
        <w:t>gsp</w:t>
      </w:r>
      <w:proofErr w:type="spellEnd"/>
      <w:r w:rsidR="00FF1A9F">
        <w:rPr>
          <w:lang w:val="en-US"/>
        </w:rPr>
        <w:t xml:space="preserve"> file when you are done (In Studio, Refactor </w:t>
      </w:r>
      <w:r w:rsidR="00FF1A9F" w:rsidRPr="000B7A9F">
        <w:rPr>
          <w:lang w:val="en-US"/>
        </w:rPr>
        <w:sym w:font="Wingdings" w:char="F0E0"/>
      </w:r>
      <w:r w:rsidR="00FF1A9F">
        <w:rPr>
          <w:lang w:val="en-US"/>
        </w:rPr>
        <w:t xml:space="preserve"> Copy).</w:t>
      </w:r>
    </w:p>
    <w:p w:rsidR="00896F25" w:rsidRDefault="00687489" w:rsidP="00EA1C2C">
      <w:pPr>
        <w:pStyle w:val="H3"/>
      </w:pPr>
      <w:r>
        <w:t>Tasks</w:t>
      </w:r>
    </w:p>
    <w:p w:rsidR="00687489" w:rsidRDefault="00687489" w:rsidP="00687489">
      <w:pPr>
        <w:pStyle w:val="MajorStep"/>
      </w:pPr>
      <w:r>
        <w:rPr>
          <w:lang w:val="en-US"/>
        </w:rPr>
        <w:t xml:space="preserve">Using the application UI, </w:t>
      </w:r>
      <w:r>
        <w:t>a</w:t>
      </w:r>
      <w:r>
        <w:rPr>
          <w:lang w:val="en-US"/>
        </w:rPr>
        <w:t xml:space="preserve">dd </w:t>
      </w:r>
      <w:r w:rsidR="000D1A47">
        <w:rPr>
          <w:lang w:val="en-US"/>
        </w:rPr>
        <w:t xml:space="preserve">two </w:t>
      </w:r>
      <w:r>
        <w:t xml:space="preserve">bank accounts to the </w:t>
      </w:r>
      <w:proofErr w:type="spellStart"/>
      <w:r>
        <w:t>ABContact</w:t>
      </w:r>
      <w:proofErr w:type="spellEnd"/>
      <w:r>
        <w:t xml:space="preserve"> Eric Andy</w:t>
      </w:r>
      <w:r>
        <w:rPr>
          <w:lang w:val="en-US"/>
        </w:rPr>
        <w:t xml:space="preserve"> and </w:t>
      </w:r>
      <w:r w:rsidR="000D1A47">
        <w:rPr>
          <w:lang w:val="en-US"/>
        </w:rPr>
        <w:t>two accounts</w:t>
      </w:r>
      <w:r>
        <w:rPr>
          <w:lang w:val="en-US"/>
        </w:rPr>
        <w:t xml:space="preserve"> to William Andy</w:t>
      </w:r>
      <w:r>
        <w:t>. Create the bank accounts in the following ways:</w:t>
      </w:r>
    </w:p>
    <w:p w:rsidR="00687489" w:rsidRDefault="00687489" w:rsidP="00687489">
      <w:pPr>
        <w:pStyle w:val="Substep"/>
        <w:numPr>
          <w:ilvl w:val="1"/>
          <w:numId w:val="32"/>
        </w:numPr>
      </w:pPr>
      <w:r>
        <w:rPr>
          <w:lang w:val="en-US"/>
        </w:rPr>
        <w:t xml:space="preserve">William Andy: </w:t>
      </w:r>
      <w:r>
        <w:t>Set two of them to "Acme Credit Union". One should be checking and one savings.</w:t>
      </w:r>
    </w:p>
    <w:p w:rsidR="00007A86" w:rsidRPr="00007A86" w:rsidRDefault="00687489" w:rsidP="00687489">
      <w:pPr>
        <w:pStyle w:val="Substep"/>
        <w:numPr>
          <w:ilvl w:val="1"/>
          <w:numId w:val="32"/>
        </w:numPr>
      </w:pPr>
      <w:r w:rsidRPr="00687489">
        <w:rPr>
          <w:lang w:val="en-US"/>
        </w:rPr>
        <w:t xml:space="preserve">Eric Andy: </w:t>
      </w:r>
      <w:r>
        <w:t xml:space="preserve">Set </w:t>
      </w:r>
      <w:r w:rsidRPr="00687489">
        <w:rPr>
          <w:lang w:val="en-US"/>
        </w:rPr>
        <w:t>two</w:t>
      </w:r>
      <w:r>
        <w:t xml:space="preserve"> to "National Bank". One should be checking and one savings</w:t>
      </w:r>
      <w:r w:rsidRPr="00A819F3">
        <w:t xml:space="preserve"> </w:t>
      </w:r>
    </w:p>
    <w:p w:rsidR="00687489" w:rsidRPr="000D1A47" w:rsidRDefault="00687489" w:rsidP="00007A86">
      <w:pPr>
        <w:pStyle w:val="NormalText"/>
        <w:rPr>
          <w:rStyle w:val="NormalTextChar"/>
        </w:rPr>
      </w:pPr>
      <w:r w:rsidRPr="00687489">
        <w:rPr>
          <w:lang w:val="en-US"/>
        </w:rPr>
        <w:br/>
      </w:r>
      <w:r w:rsidR="00007A86">
        <w:rPr>
          <w:noProof/>
          <w:lang w:val="en-IN" w:eastAsia="en-IN" w:bidi="ar-SA"/>
        </w:rPr>
        <w:drawing>
          <wp:inline distT="0" distB="0" distL="0" distR="0" wp14:anchorId="4CBA5D82" wp14:editId="24A216CD">
            <wp:extent cx="5943600" cy="1273810"/>
            <wp:effectExtent l="19050" t="19050" r="19050" b="215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3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87489" w:rsidRPr="00A819F3" w:rsidRDefault="00687489" w:rsidP="00687489">
      <w:pPr>
        <w:pStyle w:val="MajorStep"/>
      </w:pPr>
      <w:r w:rsidRPr="00A819F3">
        <w:t xml:space="preserve">Print the number of bank accounts that the contact has. </w:t>
      </w:r>
    </w:p>
    <w:p w:rsidR="00687489" w:rsidRPr="00A819F3" w:rsidRDefault="00687489" w:rsidP="00687489">
      <w:pPr>
        <w:pStyle w:val="MajorStep"/>
      </w:pPr>
      <w:r>
        <w:rPr>
          <w:lang w:val="en-US"/>
        </w:rPr>
        <w:t>Print a list of</w:t>
      </w:r>
      <w:r w:rsidRPr="00A819F3">
        <w:t xml:space="preserve"> the account number a</w:t>
      </w:r>
      <w:r>
        <w:t>nd account type for each bank account</w:t>
      </w:r>
      <w:r w:rsidRPr="00A819F3">
        <w:t>.*</w:t>
      </w:r>
      <w:r>
        <w:rPr>
          <w:lang w:val="en-US"/>
        </w:rPr>
        <w:t xml:space="preserve"> Items in the list should be numbered and the numbering should start at 1.</w:t>
      </w:r>
    </w:p>
    <w:p w:rsidR="00687489" w:rsidRPr="005C0691" w:rsidRDefault="00687489" w:rsidP="00687489">
      <w:pPr>
        <w:pStyle w:val="MajorStep"/>
      </w:pPr>
      <w:r w:rsidRPr="00A819F3">
        <w:t>Print</w:t>
      </w:r>
      <w:r>
        <w:t xml:space="preserve"> the string "This contact has a</w:t>
      </w:r>
      <w:r>
        <w:rPr>
          <w:lang w:val="en-US"/>
        </w:rPr>
        <w:t>n National Bank account</w:t>
      </w:r>
      <w:r w:rsidRPr="00A819F3">
        <w:t>." if there is at least one account in the array</w:t>
      </w:r>
      <w:r>
        <w:rPr>
          <w:lang w:val="en-US"/>
        </w:rPr>
        <w:t xml:space="preserve"> with the bank name "National Bank"</w:t>
      </w:r>
      <w:r w:rsidRPr="00A819F3">
        <w:t xml:space="preserve">. </w:t>
      </w:r>
      <w:r>
        <w:rPr>
          <w:lang w:val="en-US"/>
        </w:rPr>
        <w:t xml:space="preserve">Otherwise, print "This </w:t>
      </w:r>
      <w:r>
        <w:t xml:space="preserve">contact </w:t>
      </w:r>
      <w:r>
        <w:rPr>
          <w:lang w:val="en-US"/>
        </w:rPr>
        <w:t xml:space="preserve">does not have any National Bank account." </w:t>
      </w:r>
      <w:r w:rsidRPr="00A819F3">
        <w:t>(</w:t>
      </w:r>
      <w:r>
        <w:rPr>
          <w:lang w:val="en-US"/>
        </w:rPr>
        <w:t>To accomplish this, you should use an array method that requires a block as an argument.)</w:t>
      </w:r>
    </w:p>
    <w:p w:rsidR="005C0691" w:rsidRDefault="005C0691" w:rsidP="005C0691">
      <w:pPr>
        <w:pStyle w:val="MajorStep"/>
        <w:numPr>
          <w:ilvl w:val="0"/>
          <w:numId w:val="0"/>
        </w:numPr>
        <w:ind w:left="360" w:hanging="360"/>
        <w:rPr>
          <w:lang w:val="en-US"/>
        </w:rPr>
      </w:pPr>
    </w:p>
    <w:p w:rsidR="005C0691" w:rsidRDefault="005C0691" w:rsidP="005C0691">
      <w:pPr>
        <w:pStyle w:val="MajorStep"/>
      </w:pPr>
      <w:r>
        <w:t xml:space="preserve">uses </w:t>
      </w:r>
      <w:proofErr w:type="spellStart"/>
      <w:r>
        <w:t>gw.api.database.Query</w:t>
      </w:r>
      <w:proofErr w:type="spellEnd"/>
    </w:p>
    <w:p w:rsidR="005C0691" w:rsidRDefault="005C0691" w:rsidP="005C0691">
      <w:pPr>
        <w:pStyle w:val="MajorStep"/>
      </w:pPr>
    </w:p>
    <w:p w:rsidR="005C0691" w:rsidRDefault="005C0691" w:rsidP="005C0691">
      <w:pPr>
        <w:pStyle w:val="MajorStep"/>
      </w:pPr>
      <w:proofErr w:type="spellStart"/>
      <w:r>
        <w:t>var</w:t>
      </w:r>
      <w:proofErr w:type="spellEnd"/>
      <w:r>
        <w:t xml:space="preserve"> </w:t>
      </w:r>
      <w:proofErr w:type="spellStart"/>
      <w:r>
        <w:t>allcontact</w:t>
      </w:r>
      <w:proofErr w:type="spellEnd"/>
      <w:r>
        <w:t>=</w:t>
      </w:r>
      <w:proofErr w:type="spellStart"/>
      <w:r>
        <w:t>Query.make</w:t>
      </w:r>
      <w:proofErr w:type="spellEnd"/>
      <w:r>
        <w:t>(</w:t>
      </w:r>
      <w:proofErr w:type="spellStart"/>
      <w:r>
        <w:t>ABContact</w:t>
      </w:r>
      <w:proofErr w:type="spellEnd"/>
      <w:r>
        <w:t>).select()</w:t>
      </w:r>
    </w:p>
    <w:p w:rsidR="005C0691" w:rsidRDefault="005C0691" w:rsidP="005C0691">
      <w:pPr>
        <w:pStyle w:val="MajorStep"/>
      </w:pPr>
    </w:p>
    <w:p w:rsidR="005C0691" w:rsidRDefault="005C0691" w:rsidP="005C0691">
      <w:pPr>
        <w:pStyle w:val="MajorStep"/>
      </w:pPr>
    </w:p>
    <w:p w:rsidR="005C0691" w:rsidRDefault="005C0691" w:rsidP="005C0691">
      <w:pPr>
        <w:pStyle w:val="MajorStep"/>
      </w:pPr>
      <w:r>
        <w:t>for(</w:t>
      </w:r>
      <w:proofErr w:type="spellStart"/>
      <w:r>
        <w:t>anABcontact</w:t>
      </w:r>
      <w:proofErr w:type="spellEnd"/>
      <w:r>
        <w:t xml:space="preserve"> in </w:t>
      </w:r>
      <w:proofErr w:type="spellStart"/>
      <w:r>
        <w:t>allcontact</w:t>
      </w:r>
      <w:proofErr w:type="spellEnd"/>
      <w:r>
        <w:t>){</w:t>
      </w:r>
    </w:p>
    <w:p w:rsidR="005C0691" w:rsidRDefault="005C0691" w:rsidP="005C0691">
      <w:pPr>
        <w:pStyle w:val="MajorStep"/>
      </w:pPr>
      <w:r>
        <w:t xml:space="preserve">                         if(</w:t>
      </w:r>
      <w:proofErr w:type="spellStart"/>
      <w:r>
        <w:t>anABcontact.BankAccounts.Count</w:t>
      </w:r>
      <w:proofErr w:type="spellEnd"/>
      <w:r>
        <w:t xml:space="preserve"> &gt; 0){</w:t>
      </w:r>
    </w:p>
    <w:p w:rsidR="005C0691" w:rsidRDefault="005C0691" w:rsidP="005C0691">
      <w:pPr>
        <w:pStyle w:val="MajorStep"/>
      </w:pPr>
      <w:r>
        <w:t xml:space="preserve">                           print(</w:t>
      </w:r>
      <w:proofErr w:type="spellStart"/>
      <w:r>
        <w:t>anABcontact.DisplayName</w:t>
      </w:r>
      <w:proofErr w:type="spellEnd"/>
      <w:r>
        <w:t>)</w:t>
      </w:r>
    </w:p>
    <w:p w:rsidR="005C0691" w:rsidRDefault="005C0691" w:rsidP="005C0691">
      <w:pPr>
        <w:pStyle w:val="MajorStep"/>
      </w:pPr>
      <w:r>
        <w:lastRenderedPageBreak/>
        <w:t xml:space="preserve">                           print(</w:t>
      </w:r>
      <w:proofErr w:type="spellStart"/>
      <w:r>
        <w:t>anABcontact.BankAccounts.Count</w:t>
      </w:r>
      <w:proofErr w:type="spellEnd"/>
      <w:r>
        <w:t>)</w:t>
      </w:r>
    </w:p>
    <w:p w:rsidR="005C0691" w:rsidRDefault="005C0691" w:rsidP="005C0691">
      <w:pPr>
        <w:pStyle w:val="MajorStep"/>
      </w:pPr>
      <w:r>
        <w:t xml:space="preserve">                         }</w:t>
      </w:r>
    </w:p>
    <w:p w:rsidR="005C0691" w:rsidRDefault="005C0691" w:rsidP="005C0691">
      <w:pPr>
        <w:pStyle w:val="MajorStep"/>
      </w:pPr>
    </w:p>
    <w:p w:rsidR="005C0691" w:rsidRDefault="005C0691" w:rsidP="005C0691">
      <w:pPr>
        <w:pStyle w:val="MajorStep"/>
      </w:pPr>
    </w:p>
    <w:p w:rsidR="005C0691" w:rsidRDefault="005C0691" w:rsidP="005C0691">
      <w:pPr>
        <w:pStyle w:val="MajorStep"/>
      </w:pPr>
      <w:r>
        <w:t xml:space="preserve">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hasNationAccount</w:t>
      </w:r>
      <w:proofErr w:type="spellEnd"/>
      <w:r>
        <w:t>=</w:t>
      </w:r>
      <w:proofErr w:type="spellStart"/>
      <w:r>
        <w:t>anABcontact.BankAccounts.hasMatch</w:t>
      </w:r>
      <w:proofErr w:type="spellEnd"/>
      <w:r>
        <w:t>( \ elt1 -&gt; elt1.BankName == "National Bank")</w:t>
      </w:r>
    </w:p>
    <w:p w:rsidR="005C0691" w:rsidRDefault="005C0691" w:rsidP="005C0691">
      <w:pPr>
        <w:pStyle w:val="MajorStep"/>
      </w:pPr>
      <w:r>
        <w:t xml:space="preserve">    if(</w:t>
      </w:r>
      <w:proofErr w:type="spellStart"/>
      <w:r>
        <w:t>hasNationAccount</w:t>
      </w:r>
      <w:proofErr w:type="spellEnd"/>
      <w:r>
        <w:t>)    {</w:t>
      </w:r>
    </w:p>
    <w:p w:rsidR="005C0691" w:rsidRDefault="005C0691" w:rsidP="005C0691">
      <w:pPr>
        <w:pStyle w:val="MajorStep"/>
      </w:pPr>
      <w:r>
        <w:t xml:space="preserve">      print("this has national bank account")</w:t>
      </w:r>
    </w:p>
    <w:p w:rsidR="005C0691" w:rsidRDefault="005C0691" w:rsidP="005C0691">
      <w:pPr>
        <w:pStyle w:val="MajorStep"/>
      </w:pPr>
      <w:r>
        <w:t xml:space="preserve">    }        else{</w:t>
      </w:r>
    </w:p>
    <w:p w:rsidR="005C0691" w:rsidRDefault="005C0691" w:rsidP="005C0691">
      <w:pPr>
        <w:pStyle w:val="MajorStep"/>
      </w:pPr>
      <w:r>
        <w:t xml:space="preserve">                           print("this does not has national bank account")</w:t>
      </w:r>
    </w:p>
    <w:p w:rsidR="005C0691" w:rsidRDefault="005C0691" w:rsidP="005C0691">
      <w:pPr>
        <w:pStyle w:val="MajorStep"/>
      </w:pPr>
      <w:r>
        <w:t xml:space="preserve">    }</w:t>
      </w:r>
    </w:p>
    <w:p w:rsidR="005C0691" w:rsidRDefault="005C0691" w:rsidP="005C0691">
      <w:pPr>
        <w:pStyle w:val="MajorStep"/>
      </w:pPr>
    </w:p>
    <w:p w:rsidR="005C0691" w:rsidRPr="00A819F3" w:rsidRDefault="005C0691" w:rsidP="005C0691">
      <w:pPr>
        <w:pStyle w:val="MajorStep"/>
        <w:numPr>
          <w:ilvl w:val="0"/>
          <w:numId w:val="0"/>
        </w:numPr>
        <w:ind w:left="360" w:hanging="360"/>
      </w:pPr>
      <w:r>
        <w:t>}             //outer for loop</w:t>
      </w:r>
      <w:bookmarkStart w:id="0" w:name="_GoBack"/>
      <w:bookmarkEnd w:id="0"/>
    </w:p>
    <w:p w:rsidR="00687489" w:rsidRDefault="00687489" w:rsidP="00687489">
      <w:pPr>
        <w:pStyle w:val="NormalText"/>
        <w:rPr>
          <w:lang w:val="en-US"/>
        </w:rPr>
      </w:pPr>
    </w:p>
    <w:p w:rsidR="00D747B5" w:rsidRDefault="00687489" w:rsidP="00D747B5">
      <w:pPr>
        <w:pStyle w:val="H3"/>
      </w:pPr>
      <w:r>
        <w:t>Verification</w:t>
      </w:r>
    </w:p>
    <w:p w:rsidR="00654634" w:rsidRDefault="000D1A47" w:rsidP="008B5861">
      <w:r>
        <w:t>Run Studio in Debug Server mode and verify the output</w:t>
      </w:r>
      <w:r w:rsidR="00E97CE8">
        <w:t xml:space="preserve"> of your </w:t>
      </w:r>
      <w:proofErr w:type="spellStart"/>
      <w:r w:rsidR="00E97CE8">
        <w:t>Gosu</w:t>
      </w:r>
      <w:proofErr w:type="spellEnd"/>
      <w:r w:rsidR="00E97CE8">
        <w:t xml:space="preserve"> code </w:t>
      </w:r>
      <w:r>
        <w:t xml:space="preserve">is correct. 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5"/>
        <w:gridCol w:w="9281"/>
      </w:tblGrid>
      <w:tr w:rsidR="00510084" w:rsidTr="007F0B8E">
        <w:tc>
          <w:tcPr>
            <w:tcW w:w="1015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510084" w:rsidP="008B5861">
            <w:r w:rsidRPr="004F7EF2">
              <w:rPr>
                <w:noProof/>
                <w:lang w:val="en-IN" w:eastAsia="en-IN"/>
              </w:rPr>
              <w:drawing>
                <wp:inline distT="0" distB="0" distL="0" distR="0" wp14:anchorId="4C29846D" wp14:editId="6FCA3531">
                  <wp:extent cx="482669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2669" cy="45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81" w:type="dxa"/>
            <w:tcMar>
              <w:top w:w="144" w:type="dxa"/>
              <w:left w:w="115" w:type="dxa"/>
              <w:bottom w:w="144" w:type="dxa"/>
              <w:right w:w="115" w:type="dxa"/>
            </w:tcMar>
          </w:tcPr>
          <w:p w:rsidR="00510084" w:rsidRPr="004F7EF2" w:rsidRDefault="00060356" w:rsidP="00060356">
            <w:r>
              <w:t>Stop and a</w:t>
            </w:r>
            <w:r w:rsidR="004F7EF2" w:rsidRPr="004F7EF2">
              <w:t>sk your instructor to review your completed lab.</w:t>
            </w:r>
            <w:r w:rsidR="000D1A47">
              <w:t xml:space="preserve"> You can compare your solution with the available solution set.</w:t>
            </w:r>
            <w:r w:rsidR="004F7EF2" w:rsidRPr="004F7EF2">
              <w:br/>
            </w:r>
          </w:p>
        </w:tc>
      </w:tr>
    </w:tbl>
    <w:p w:rsidR="00510084" w:rsidRDefault="00510084" w:rsidP="008B5861"/>
    <w:p w:rsidR="00510084" w:rsidRDefault="00510084" w:rsidP="008B5861"/>
    <w:p w:rsidR="00125932" w:rsidRDefault="00125932" w:rsidP="00F30D05"/>
    <w:sectPr w:rsidR="00125932" w:rsidSect="007E2895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901" w:right="1080" w:bottom="907" w:left="1080" w:header="357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046D" w:rsidRDefault="0078046D" w:rsidP="004E1325">
      <w:pPr>
        <w:spacing w:after="0" w:line="240" w:lineRule="auto"/>
      </w:pPr>
      <w:r>
        <w:separator/>
      </w:r>
    </w:p>
  </w:endnote>
  <w:endnote w:type="continuationSeparator" w:id="0">
    <w:p w:rsidR="0078046D" w:rsidRDefault="0078046D" w:rsidP="004E13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TC Zapf 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9069C4" w:rsidP="001D7A2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</w:t>
    </w:r>
    <w:r w:rsidR="002B1B7E">
      <w:rPr>
        <w:rFonts w:cs="Calibri"/>
        <w:sz w:val="16"/>
      </w:rPr>
      <w:t xml:space="preserve">opyright ©2001-2013.  Guidewire Software, Inc.  All rights reserved. </w:t>
    </w:r>
    <w:r w:rsidR="002B1B7E">
      <w:rPr>
        <w:rFonts w:cs="Calibri"/>
        <w:sz w:val="16"/>
      </w:rPr>
      <w:tab/>
      <w:t xml:space="preserve">Page </w:t>
    </w:r>
    <w:r w:rsidR="00B62C9E" w:rsidRPr="00B62C9E">
      <w:rPr>
        <w:rFonts w:cs="Calibri"/>
        <w:sz w:val="16"/>
      </w:rPr>
      <w:fldChar w:fldCharType="begin"/>
    </w:r>
    <w:r w:rsidR="00B62C9E" w:rsidRPr="00B62C9E">
      <w:rPr>
        <w:rFonts w:cs="Calibri"/>
        <w:sz w:val="16"/>
      </w:rPr>
      <w:instrText xml:space="preserve"> PAGE   \* MERGEFORMAT </w:instrText>
    </w:r>
    <w:r w:rsidR="00B62C9E" w:rsidRPr="00B62C9E">
      <w:rPr>
        <w:rFonts w:cs="Calibri"/>
        <w:sz w:val="16"/>
      </w:rPr>
      <w:fldChar w:fldCharType="separate"/>
    </w:r>
    <w:r w:rsidR="005C0691">
      <w:rPr>
        <w:rFonts w:cs="Calibri"/>
        <w:noProof/>
        <w:sz w:val="16"/>
      </w:rPr>
      <w:t>2</w:t>
    </w:r>
    <w:r w:rsidR="00B62C9E" w:rsidRPr="00B62C9E">
      <w:rPr>
        <w:rFonts w:cs="Calibri"/>
        <w:noProof/>
        <w:sz w:val="16"/>
      </w:rPr>
      <w:fldChar w:fldCharType="end"/>
    </w:r>
    <w:r w:rsidR="002B1B7E">
      <w:rPr>
        <w:rFonts w:cs="Calibri"/>
        <w:sz w:val="16"/>
      </w:rPr>
      <w:br/>
    </w:r>
    <w:r w:rsidR="00C0236C">
      <w:rPr>
        <w:rFonts w:cs="Calibri"/>
        <w:sz w:val="16"/>
      </w:rPr>
      <w:t>Unauthorized d</w:t>
    </w:r>
    <w:r w:rsidR="002B1B7E">
      <w:rPr>
        <w:rFonts w:cs="Calibri"/>
        <w:sz w:val="16"/>
      </w:rPr>
      <w:t>istribution is prohibited.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4059" w:rsidRDefault="006E4059" w:rsidP="00774499">
    <w:pPr>
      <w:pStyle w:val="Footer"/>
      <w:tabs>
        <w:tab w:val="clear" w:pos="4680"/>
        <w:tab w:val="clear" w:pos="9360"/>
        <w:tab w:val="right" w:pos="10080"/>
      </w:tabs>
    </w:pPr>
    <w:r>
      <w:rPr>
        <w:rFonts w:cs="Calibri"/>
        <w:sz w:val="16"/>
      </w:rPr>
      <w:t>Copyright ©2001-2013.  Guidewire Softwa</w:t>
    </w:r>
    <w:r w:rsidR="00774499">
      <w:rPr>
        <w:rFonts w:cs="Calibri"/>
        <w:sz w:val="16"/>
      </w:rPr>
      <w:t xml:space="preserve">re, Inc.  All rights reserved. </w:t>
    </w:r>
    <w:r>
      <w:rPr>
        <w:rFonts w:cs="Calibri"/>
        <w:sz w:val="16"/>
      </w:rPr>
      <w:tab/>
      <w:t xml:space="preserve">Page </w:t>
    </w:r>
    <w:r w:rsidRPr="00B62C9E">
      <w:rPr>
        <w:rFonts w:cs="Calibri"/>
        <w:sz w:val="16"/>
      </w:rPr>
      <w:fldChar w:fldCharType="begin"/>
    </w:r>
    <w:r w:rsidRPr="00B62C9E">
      <w:rPr>
        <w:rFonts w:cs="Calibri"/>
        <w:sz w:val="16"/>
      </w:rPr>
      <w:instrText xml:space="preserve"> PAGE   \* MERGEFORMAT </w:instrText>
    </w:r>
    <w:r w:rsidRPr="00B62C9E">
      <w:rPr>
        <w:rFonts w:cs="Calibri"/>
        <w:sz w:val="16"/>
      </w:rPr>
      <w:fldChar w:fldCharType="separate"/>
    </w:r>
    <w:r w:rsidR="005C0691">
      <w:rPr>
        <w:rFonts w:cs="Calibri"/>
        <w:noProof/>
        <w:sz w:val="16"/>
      </w:rPr>
      <w:t>1</w:t>
    </w:r>
    <w:r w:rsidRPr="00B62C9E">
      <w:rPr>
        <w:rFonts w:cs="Calibri"/>
        <w:noProof/>
        <w:sz w:val="16"/>
      </w:rPr>
      <w:fldChar w:fldCharType="end"/>
    </w:r>
    <w:r>
      <w:rPr>
        <w:rFonts w:cs="Calibri"/>
        <w:sz w:val="16"/>
      </w:rPr>
      <w:br/>
      <w:t>Distribution without permission is prohibited.</w:t>
    </w:r>
  </w:p>
  <w:p w:rsidR="006E4059" w:rsidRDefault="006E405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046D" w:rsidRDefault="0078046D" w:rsidP="004E1325">
      <w:pPr>
        <w:spacing w:after="0" w:line="240" w:lineRule="auto"/>
      </w:pPr>
      <w:r>
        <w:separator/>
      </w:r>
    </w:p>
  </w:footnote>
  <w:footnote w:type="continuationSeparator" w:id="0">
    <w:p w:rsidR="0078046D" w:rsidRDefault="0078046D" w:rsidP="004E13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B1B7E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2336" behindDoc="1" locked="0" layoutInCell="0" allowOverlap="1" wp14:anchorId="34490A86" wp14:editId="712584C1">
          <wp:simplePos x="0" y="0"/>
          <wp:positionH relativeFrom="leftMargin">
            <wp:align>left</wp:align>
          </wp:positionH>
          <wp:positionV relativeFrom="page">
            <wp:align>top</wp:align>
          </wp:positionV>
          <wp:extent cx="7836408" cy="228600"/>
          <wp:effectExtent l="0" t="0" r="0" b="0"/>
          <wp:wrapTight wrapText="bothSides">
            <wp:wrapPolygon edited="0">
              <wp:start x="0" y="0"/>
              <wp:lineTo x="0" y="19800"/>
              <wp:lineTo x="21530" y="19800"/>
              <wp:lineTo x="21530" y="0"/>
              <wp:lineTo x="0" y="0"/>
            </wp:wrapPolygon>
          </wp:wrapTight>
          <wp:docPr id="6" name="Picture 6" descr="colorbar_horiz_18p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olorbar_horiz_18p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33" w:rsidRDefault="00230A33" w:rsidP="001D0763">
    <w:pPr>
      <w:pStyle w:val="NoSpacing"/>
    </w:pPr>
    <w:r>
      <w:rPr>
        <w:noProof/>
        <w:lang w:val="en-IN" w:eastAsia="en-IN"/>
      </w:rPr>
      <w:drawing>
        <wp:anchor distT="0" distB="0" distL="114300" distR="114300" simplePos="0" relativeHeight="251660288" behindDoc="1" locked="0" layoutInCell="0" allowOverlap="1" wp14:anchorId="4762C44B" wp14:editId="3311458B">
          <wp:simplePos x="0" y="0"/>
          <wp:positionH relativeFrom="leftMargin">
            <wp:align>left</wp:align>
          </wp:positionH>
          <wp:positionV relativeFrom="topMargin">
            <wp:align>top</wp:align>
          </wp:positionV>
          <wp:extent cx="7772400" cy="768096"/>
          <wp:effectExtent l="0" t="0" r="0" b="0"/>
          <wp:wrapTight wrapText="bothSides">
            <wp:wrapPolygon edited="0">
              <wp:start x="0" y="0"/>
              <wp:lineTo x="0" y="20903"/>
              <wp:lineTo x="21547" y="20903"/>
              <wp:lineTo x="21547" y="0"/>
              <wp:lineTo x="0" y="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76809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06CBC"/>
    <w:multiLevelType w:val="hybridMultilevel"/>
    <w:tmpl w:val="3F90D50A"/>
    <w:lvl w:ilvl="0" w:tplc="75CECDA0">
      <w:start w:val="1"/>
      <w:numFmt w:val="decimal"/>
      <w:pStyle w:val="E1"/>
      <w:lvlText w:val="Exercise %1:"/>
      <w:lvlJc w:val="left"/>
      <w:pPr>
        <w:ind w:left="4410" w:hanging="360"/>
      </w:pPr>
    </w:lvl>
    <w:lvl w:ilvl="1" w:tplc="04090019">
      <w:start w:val="1"/>
      <w:numFmt w:val="lowerLetter"/>
      <w:lvlText w:val="%2."/>
      <w:lvlJc w:val="left"/>
      <w:pPr>
        <w:ind w:left="3510" w:hanging="360"/>
      </w:pPr>
    </w:lvl>
    <w:lvl w:ilvl="2" w:tplc="0409001B">
      <w:start w:val="1"/>
      <w:numFmt w:val="lowerRoman"/>
      <w:lvlText w:val="%3."/>
      <w:lvlJc w:val="right"/>
      <w:pPr>
        <w:ind w:left="4230" w:hanging="180"/>
      </w:pPr>
    </w:lvl>
    <w:lvl w:ilvl="3" w:tplc="0409000F">
      <w:start w:val="1"/>
      <w:numFmt w:val="decimal"/>
      <w:lvlText w:val="%4."/>
      <w:lvlJc w:val="left"/>
      <w:pPr>
        <w:ind w:left="4950" w:hanging="360"/>
      </w:pPr>
    </w:lvl>
    <w:lvl w:ilvl="4" w:tplc="04090019">
      <w:start w:val="1"/>
      <w:numFmt w:val="lowerLetter"/>
      <w:lvlText w:val="%5."/>
      <w:lvlJc w:val="left"/>
      <w:pPr>
        <w:ind w:left="5670" w:hanging="360"/>
      </w:pPr>
    </w:lvl>
    <w:lvl w:ilvl="5" w:tplc="0409001B">
      <w:start w:val="1"/>
      <w:numFmt w:val="lowerRoman"/>
      <w:lvlText w:val="%6."/>
      <w:lvlJc w:val="right"/>
      <w:pPr>
        <w:ind w:left="6390" w:hanging="180"/>
      </w:pPr>
    </w:lvl>
    <w:lvl w:ilvl="6" w:tplc="0409000F">
      <w:start w:val="1"/>
      <w:numFmt w:val="decimal"/>
      <w:lvlText w:val="%7."/>
      <w:lvlJc w:val="left"/>
      <w:pPr>
        <w:ind w:left="7110" w:hanging="360"/>
      </w:pPr>
    </w:lvl>
    <w:lvl w:ilvl="7" w:tplc="04090019">
      <w:start w:val="1"/>
      <w:numFmt w:val="lowerLetter"/>
      <w:lvlText w:val="%8."/>
      <w:lvlJc w:val="left"/>
      <w:pPr>
        <w:ind w:left="7830" w:hanging="360"/>
      </w:pPr>
    </w:lvl>
    <w:lvl w:ilvl="8" w:tplc="0409001B">
      <w:start w:val="1"/>
      <w:numFmt w:val="lowerRoman"/>
      <w:lvlText w:val="%9."/>
      <w:lvlJc w:val="right"/>
      <w:pPr>
        <w:ind w:left="8550" w:hanging="180"/>
      </w:pPr>
    </w:lvl>
  </w:abstractNum>
  <w:abstractNum w:abstractNumId="1">
    <w:nsid w:val="0FF30AC4"/>
    <w:multiLevelType w:val="multilevel"/>
    <w:tmpl w:val="F3B27FB8"/>
    <w:lvl w:ilvl="0">
      <w:start w:val="1"/>
      <w:numFmt w:val="decimal"/>
      <w:pStyle w:val="MajorStep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Substep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4E5515"/>
    <w:multiLevelType w:val="hybridMultilevel"/>
    <w:tmpl w:val="968E34BE"/>
    <w:lvl w:ilvl="0" w:tplc="D8629FC0">
      <w:start w:val="1"/>
      <w:numFmt w:val="lowerLetter"/>
      <w:pStyle w:val="ListLettera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5951F5"/>
    <w:multiLevelType w:val="multilevel"/>
    <w:tmpl w:val="E1FC0D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A013B9E"/>
    <w:multiLevelType w:val="hybridMultilevel"/>
    <w:tmpl w:val="ED38FB14"/>
    <w:lvl w:ilvl="0" w:tplc="CD9EA6D8">
      <w:start w:val="1"/>
      <w:numFmt w:val="decimal"/>
      <w:pStyle w:val="ListNumber1"/>
      <w:lvlText w:val="%1."/>
      <w:lvlJc w:val="left"/>
      <w:pPr>
        <w:ind w:left="360" w:hanging="360"/>
      </w:pPr>
      <w:rPr>
        <w:rFonts w:hint="default"/>
      </w:rPr>
    </w:lvl>
    <w:lvl w:ilvl="1" w:tplc="D1F66204">
      <w:start w:val="1"/>
      <w:numFmt w:val="bullet"/>
      <w:lvlText w:val=""/>
      <w:lvlJc w:val="left"/>
      <w:pPr>
        <w:ind w:left="1080" w:hanging="360"/>
      </w:pPr>
      <w:rPr>
        <w:rFonts w:ascii="ITC Zapf Dingbats" w:hAnsi="ITC Zapf Dingbat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75954B1"/>
    <w:multiLevelType w:val="hybridMultilevel"/>
    <w:tmpl w:val="C818F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</w:num>
  <w:num w:numId="13">
    <w:abstractNumId w:val="2"/>
    <w:lvlOverride w:ilvl="0">
      <w:startOverride w:val="1"/>
    </w:lvlOverride>
  </w:num>
  <w:num w:numId="14">
    <w:abstractNumId w:val="2"/>
    <w:lvlOverride w:ilvl="0">
      <w:startOverride w:val="1"/>
    </w:lvlOverride>
  </w:num>
  <w:num w:numId="15">
    <w:abstractNumId w:val="2"/>
    <w:lvlOverride w:ilvl="0">
      <w:startOverride w:val="1"/>
    </w:lvlOverride>
  </w:num>
  <w:num w:numId="16">
    <w:abstractNumId w:val="2"/>
    <w:lvlOverride w:ilvl="0">
      <w:startOverride w:val="1"/>
    </w:lvlOverride>
  </w:num>
  <w:num w:numId="17">
    <w:abstractNumId w:val="2"/>
    <w:lvlOverride w:ilvl="0">
      <w:startOverride w:val="1"/>
    </w:lvlOverride>
  </w:num>
  <w:num w:numId="18">
    <w:abstractNumId w:val="2"/>
    <w:lvlOverride w:ilvl="0">
      <w:startOverride w:val="1"/>
    </w:lvlOverride>
  </w:num>
  <w:num w:numId="19">
    <w:abstractNumId w:val="2"/>
    <w:lvlOverride w:ilvl="0">
      <w:startOverride w:val="1"/>
    </w:lvlOverride>
  </w:num>
  <w:num w:numId="20">
    <w:abstractNumId w:val="4"/>
  </w:num>
  <w:num w:numId="21">
    <w:abstractNumId w:val="2"/>
    <w:lvlOverride w:ilvl="0">
      <w:startOverride w:val="1"/>
    </w:lvlOverride>
  </w:num>
  <w:num w:numId="22">
    <w:abstractNumId w:val="2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4"/>
    <w:lvlOverride w:ilvl="0">
      <w:startOverride w:val="1"/>
    </w:lvlOverride>
  </w:num>
  <w:num w:numId="25">
    <w:abstractNumId w:val="2"/>
    <w:lvlOverride w:ilvl="0">
      <w:startOverride w:val="1"/>
    </w:lvlOverride>
  </w:num>
  <w:num w:numId="26">
    <w:abstractNumId w:val="0"/>
  </w:num>
  <w:num w:numId="27">
    <w:abstractNumId w:val="2"/>
    <w:lvlOverride w:ilvl="0">
      <w:startOverride w:val="1"/>
    </w:lvlOverride>
  </w:num>
  <w:num w:numId="28">
    <w:abstractNumId w:val="2"/>
    <w:lvlOverride w:ilvl="0">
      <w:startOverride w:val="1"/>
    </w:lvlOverride>
  </w:num>
  <w:num w:numId="29">
    <w:abstractNumId w:val="2"/>
    <w:lvlOverride w:ilvl="0">
      <w:startOverride w:val="1"/>
    </w:lvlOverride>
  </w:num>
  <w:num w:numId="30">
    <w:abstractNumId w:val="5"/>
  </w:num>
  <w:num w:numId="31">
    <w:abstractNumId w:val="1"/>
  </w:num>
  <w:num w:numId="32">
    <w:abstractNumId w:val="3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489"/>
    <w:rsid w:val="00006168"/>
    <w:rsid w:val="00007A86"/>
    <w:rsid w:val="00011A01"/>
    <w:rsid w:val="0001583A"/>
    <w:rsid w:val="00037060"/>
    <w:rsid w:val="00060356"/>
    <w:rsid w:val="000714B3"/>
    <w:rsid w:val="000C49D1"/>
    <w:rsid w:val="000D1A47"/>
    <w:rsid w:val="000E5C4B"/>
    <w:rsid w:val="00102BF2"/>
    <w:rsid w:val="00120913"/>
    <w:rsid w:val="00125932"/>
    <w:rsid w:val="001954D6"/>
    <w:rsid w:val="001B709C"/>
    <w:rsid w:val="001D0763"/>
    <w:rsid w:val="001D31E7"/>
    <w:rsid w:val="001D7A29"/>
    <w:rsid w:val="00210642"/>
    <w:rsid w:val="00230A33"/>
    <w:rsid w:val="0023264F"/>
    <w:rsid w:val="0024629B"/>
    <w:rsid w:val="002520CC"/>
    <w:rsid w:val="002632B9"/>
    <w:rsid w:val="00283D94"/>
    <w:rsid w:val="002A7409"/>
    <w:rsid w:val="002B1B7E"/>
    <w:rsid w:val="002B2B70"/>
    <w:rsid w:val="002B34A8"/>
    <w:rsid w:val="002C534A"/>
    <w:rsid w:val="002E5C72"/>
    <w:rsid w:val="002F3C13"/>
    <w:rsid w:val="00314E55"/>
    <w:rsid w:val="0032253E"/>
    <w:rsid w:val="00323A88"/>
    <w:rsid w:val="00324B26"/>
    <w:rsid w:val="003459F5"/>
    <w:rsid w:val="003B3EEC"/>
    <w:rsid w:val="003C06C8"/>
    <w:rsid w:val="003C1B17"/>
    <w:rsid w:val="003E00EF"/>
    <w:rsid w:val="003E3A6B"/>
    <w:rsid w:val="003E5FB4"/>
    <w:rsid w:val="003E74A0"/>
    <w:rsid w:val="0041203D"/>
    <w:rsid w:val="00447CF8"/>
    <w:rsid w:val="00486139"/>
    <w:rsid w:val="004967F0"/>
    <w:rsid w:val="004E0E3D"/>
    <w:rsid w:val="004E1325"/>
    <w:rsid w:val="004E74EB"/>
    <w:rsid w:val="004E7C7F"/>
    <w:rsid w:val="004F633D"/>
    <w:rsid w:val="004F7EF2"/>
    <w:rsid w:val="005045E5"/>
    <w:rsid w:val="00510084"/>
    <w:rsid w:val="00513509"/>
    <w:rsid w:val="0055596C"/>
    <w:rsid w:val="005C0691"/>
    <w:rsid w:val="005C0DCF"/>
    <w:rsid w:val="005D2B5D"/>
    <w:rsid w:val="005D7A4D"/>
    <w:rsid w:val="005E1095"/>
    <w:rsid w:val="006006F6"/>
    <w:rsid w:val="006126BD"/>
    <w:rsid w:val="00612967"/>
    <w:rsid w:val="006145A0"/>
    <w:rsid w:val="00617BB1"/>
    <w:rsid w:val="00643D40"/>
    <w:rsid w:val="00654634"/>
    <w:rsid w:val="0066468E"/>
    <w:rsid w:val="00687489"/>
    <w:rsid w:val="006C4F04"/>
    <w:rsid w:val="006D00DC"/>
    <w:rsid w:val="006E4059"/>
    <w:rsid w:val="00710273"/>
    <w:rsid w:val="00710F5E"/>
    <w:rsid w:val="00723674"/>
    <w:rsid w:val="00723EE0"/>
    <w:rsid w:val="00737C71"/>
    <w:rsid w:val="00774499"/>
    <w:rsid w:val="0078046D"/>
    <w:rsid w:val="007A0C5A"/>
    <w:rsid w:val="007A40A8"/>
    <w:rsid w:val="007B3890"/>
    <w:rsid w:val="007C3407"/>
    <w:rsid w:val="007E2895"/>
    <w:rsid w:val="007F0B8E"/>
    <w:rsid w:val="007F0F5F"/>
    <w:rsid w:val="008048BC"/>
    <w:rsid w:val="0080527B"/>
    <w:rsid w:val="008111A9"/>
    <w:rsid w:val="00834C52"/>
    <w:rsid w:val="008839AB"/>
    <w:rsid w:val="00896F25"/>
    <w:rsid w:val="008B5861"/>
    <w:rsid w:val="009069C4"/>
    <w:rsid w:val="00912CE6"/>
    <w:rsid w:val="00921482"/>
    <w:rsid w:val="00940E36"/>
    <w:rsid w:val="00962CF9"/>
    <w:rsid w:val="009D276F"/>
    <w:rsid w:val="00A00A29"/>
    <w:rsid w:val="00A1100D"/>
    <w:rsid w:val="00A16929"/>
    <w:rsid w:val="00A172F1"/>
    <w:rsid w:val="00A17E90"/>
    <w:rsid w:val="00A52852"/>
    <w:rsid w:val="00A571A6"/>
    <w:rsid w:val="00A626A9"/>
    <w:rsid w:val="00B01628"/>
    <w:rsid w:val="00B30DE8"/>
    <w:rsid w:val="00B403FB"/>
    <w:rsid w:val="00B5199A"/>
    <w:rsid w:val="00B5434A"/>
    <w:rsid w:val="00B62C9E"/>
    <w:rsid w:val="00B71EF3"/>
    <w:rsid w:val="00B74A73"/>
    <w:rsid w:val="00BD17A4"/>
    <w:rsid w:val="00BF7219"/>
    <w:rsid w:val="00C0236C"/>
    <w:rsid w:val="00C22114"/>
    <w:rsid w:val="00C24298"/>
    <w:rsid w:val="00C447A9"/>
    <w:rsid w:val="00C778C6"/>
    <w:rsid w:val="00C8248E"/>
    <w:rsid w:val="00C919B1"/>
    <w:rsid w:val="00CC2EC9"/>
    <w:rsid w:val="00CD5B25"/>
    <w:rsid w:val="00D1394D"/>
    <w:rsid w:val="00D747B5"/>
    <w:rsid w:val="00D835C9"/>
    <w:rsid w:val="00D9090E"/>
    <w:rsid w:val="00D917CD"/>
    <w:rsid w:val="00D9184D"/>
    <w:rsid w:val="00DA6BFD"/>
    <w:rsid w:val="00DD3AC7"/>
    <w:rsid w:val="00E066AC"/>
    <w:rsid w:val="00E2678E"/>
    <w:rsid w:val="00E37584"/>
    <w:rsid w:val="00E44D9A"/>
    <w:rsid w:val="00E50CE0"/>
    <w:rsid w:val="00E61C94"/>
    <w:rsid w:val="00E62E5D"/>
    <w:rsid w:val="00E6417F"/>
    <w:rsid w:val="00E72BF3"/>
    <w:rsid w:val="00E92147"/>
    <w:rsid w:val="00E97CE8"/>
    <w:rsid w:val="00EA1C2C"/>
    <w:rsid w:val="00ED3BA3"/>
    <w:rsid w:val="00EE2D14"/>
    <w:rsid w:val="00EF2585"/>
    <w:rsid w:val="00F30D05"/>
    <w:rsid w:val="00F32050"/>
    <w:rsid w:val="00F72F03"/>
    <w:rsid w:val="00F8160D"/>
    <w:rsid w:val="00F85A2F"/>
    <w:rsid w:val="00F864E5"/>
    <w:rsid w:val="00FC0401"/>
    <w:rsid w:val="00FC7AC0"/>
    <w:rsid w:val="00FF1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8748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687489"/>
    <w:pPr>
      <w:numPr>
        <w:numId w:val="31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687489"/>
    <w:pPr>
      <w:numPr>
        <w:ilvl w:val="1"/>
        <w:numId w:val="31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2E5D"/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F25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F25"/>
    <w:pPr>
      <w:spacing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F25"/>
    <w:rPr>
      <w:rFonts w:ascii="Calibri" w:eastAsia="Calibri" w:hAnsi="Calibri" w:cs="Times New Roman"/>
      <w:sz w:val="20"/>
      <w:szCs w:val="20"/>
    </w:rPr>
  </w:style>
  <w:style w:type="character" w:customStyle="1" w:styleId="H1Char">
    <w:name w:val="_H1 Char"/>
    <w:basedOn w:val="DefaultParagraphFont"/>
    <w:link w:val="H1"/>
    <w:locked/>
    <w:rsid w:val="00896F25"/>
    <w:rPr>
      <w:color w:val="04628C"/>
      <w:sz w:val="72"/>
      <w:szCs w:val="72"/>
    </w:rPr>
  </w:style>
  <w:style w:type="paragraph" w:customStyle="1" w:styleId="Paragraph">
    <w:name w:val="_Paragraph"/>
    <w:basedOn w:val="Normal"/>
    <w:link w:val="ParagraphChar"/>
    <w:qFormat/>
    <w:rsid w:val="0066468E"/>
    <w:pPr>
      <w:spacing w:before="200"/>
      <w:ind w:right="288"/>
    </w:pPr>
    <w:rPr>
      <w:rFonts w:eastAsia="Calibri" w:cs="Times New Roman"/>
      <w:szCs w:val="72"/>
    </w:rPr>
  </w:style>
  <w:style w:type="paragraph" w:customStyle="1" w:styleId="H1">
    <w:name w:val="_H1"/>
    <w:basedOn w:val="Normal"/>
    <w:next w:val="Paragraph"/>
    <w:link w:val="H1Char"/>
    <w:qFormat/>
    <w:rsid w:val="00896F25"/>
    <w:pPr>
      <w:keepNext/>
      <w:spacing w:before="200"/>
    </w:pPr>
    <w:rPr>
      <w:color w:val="04628C"/>
      <w:sz w:val="72"/>
      <w:szCs w:val="72"/>
    </w:rPr>
  </w:style>
  <w:style w:type="character" w:customStyle="1" w:styleId="H2Char">
    <w:name w:val="_H2 Char"/>
    <w:basedOn w:val="DefaultParagraphFont"/>
    <w:link w:val="H2"/>
    <w:locked/>
    <w:rsid w:val="006006F6"/>
    <w:rPr>
      <w:color w:val="04628C"/>
      <w:sz w:val="40"/>
      <w:szCs w:val="40"/>
    </w:rPr>
  </w:style>
  <w:style w:type="paragraph" w:customStyle="1" w:styleId="H2">
    <w:name w:val="_H2"/>
    <w:basedOn w:val="H1"/>
    <w:next w:val="Paragraph"/>
    <w:link w:val="H2Char"/>
    <w:qFormat/>
    <w:rsid w:val="006006F6"/>
    <w:rPr>
      <w:sz w:val="40"/>
      <w:szCs w:val="40"/>
    </w:rPr>
  </w:style>
  <w:style w:type="character" w:customStyle="1" w:styleId="ParagraphChar">
    <w:name w:val="_Paragraph Char"/>
    <w:basedOn w:val="DefaultParagraphFont"/>
    <w:link w:val="Paragraph"/>
    <w:locked/>
    <w:rsid w:val="0066468E"/>
    <w:rPr>
      <w:rFonts w:ascii="Arial" w:eastAsia="Calibri" w:hAnsi="Arial" w:cs="Times New Roman"/>
      <w:szCs w:val="72"/>
    </w:rPr>
  </w:style>
  <w:style w:type="character" w:customStyle="1" w:styleId="H3Char">
    <w:name w:val="_H3 Char"/>
    <w:basedOn w:val="H2Char"/>
    <w:link w:val="H3"/>
    <w:locked/>
    <w:rsid w:val="00896F25"/>
    <w:rPr>
      <w:color w:val="04628C"/>
      <w:sz w:val="36"/>
      <w:szCs w:val="36"/>
    </w:rPr>
  </w:style>
  <w:style w:type="paragraph" w:customStyle="1" w:styleId="H3">
    <w:name w:val="_H3"/>
    <w:basedOn w:val="H2"/>
    <w:next w:val="Paragraph"/>
    <w:link w:val="H3Char"/>
    <w:qFormat/>
    <w:rsid w:val="00896F25"/>
    <w:rPr>
      <w:sz w:val="36"/>
      <w:szCs w:val="36"/>
    </w:rPr>
  </w:style>
  <w:style w:type="character" w:customStyle="1" w:styleId="E1Char">
    <w:name w:val="_E1 Char"/>
    <w:basedOn w:val="H2Char"/>
    <w:link w:val="E1"/>
    <w:locked/>
    <w:rsid w:val="006006F6"/>
    <w:rPr>
      <w:rFonts w:ascii="Arial" w:hAnsi="Arial"/>
      <w:color w:val="04628C"/>
      <w:sz w:val="40"/>
      <w:szCs w:val="40"/>
    </w:rPr>
  </w:style>
  <w:style w:type="paragraph" w:customStyle="1" w:styleId="E1">
    <w:name w:val="_E1"/>
    <w:basedOn w:val="H2"/>
    <w:next w:val="Paragraph"/>
    <w:link w:val="E1Char"/>
    <w:qFormat/>
    <w:rsid w:val="006006F6"/>
    <w:pPr>
      <w:numPr>
        <w:numId w:val="1"/>
      </w:numPr>
      <w:ind w:left="0" w:firstLine="0"/>
    </w:pPr>
  </w:style>
  <w:style w:type="character" w:customStyle="1" w:styleId="ListNumber1Char">
    <w:name w:val="_List_Number_1. Char"/>
    <w:basedOn w:val="DefaultParagraphFont"/>
    <w:link w:val="ListNumber1"/>
    <w:locked/>
    <w:rsid w:val="00E50CE0"/>
    <w:rPr>
      <w:rFonts w:ascii="Arial" w:eastAsia="Times New Roman" w:hAnsi="Arial" w:cs="Arial"/>
      <w:b/>
      <w:color w:val="000000"/>
      <w:lang w:val="x-none" w:eastAsia="x-none" w:bidi="en-US"/>
    </w:rPr>
  </w:style>
  <w:style w:type="paragraph" w:customStyle="1" w:styleId="ListNumber1">
    <w:name w:val="_List_Number_1."/>
    <w:basedOn w:val="List"/>
    <w:next w:val="ListLettera"/>
    <w:link w:val="ListNumber1Char"/>
    <w:qFormat/>
    <w:rsid w:val="00E50CE0"/>
    <w:pPr>
      <w:numPr>
        <w:numId w:val="20"/>
      </w:numPr>
      <w:spacing w:before="120" w:after="120" w:line="240" w:lineRule="auto"/>
    </w:pPr>
    <w:rPr>
      <w:rFonts w:eastAsia="Times New Roman" w:cs="Arial"/>
      <w:b/>
      <w:color w:val="000000"/>
      <w:lang w:val="x-none" w:eastAsia="x-none" w:bidi="en-US"/>
    </w:rPr>
  </w:style>
  <w:style w:type="character" w:customStyle="1" w:styleId="ListLetteraChar">
    <w:name w:val="_List_Letter_a) Char"/>
    <w:basedOn w:val="DefaultParagraphFont"/>
    <w:link w:val="ListLettera"/>
    <w:locked/>
    <w:rsid w:val="002A7409"/>
    <w:rPr>
      <w:rFonts w:ascii="Arial" w:eastAsia="Times New Roman" w:hAnsi="Arial" w:cs="Arial"/>
      <w:color w:val="000000"/>
      <w:lang w:val="x-none" w:eastAsia="x-none" w:bidi="en-US"/>
    </w:rPr>
  </w:style>
  <w:style w:type="paragraph" w:customStyle="1" w:styleId="ListLettera">
    <w:name w:val="_List_Letter_a)"/>
    <w:basedOn w:val="ListNumber1"/>
    <w:link w:val="ListLetteraChar"/>
    <w:qFormat/>
    <w:rsid w:val="002A7409"/>
    <w:pPr>
      <w:numPr>
        <w:numId w:val="12"/>
      </w:numPr>
      <w:spacing w:before="0" w:after="0" w:line="360" w:lineRule="auto"/>
      <w:contextualSpacing w:val="0"/>
    </w:pPr>
    <w:rPr>
      <w:b w:val="0"/>
    </w:rPr>
  </w:style>
  <w:style w:type="character" w:styleId="CommentReference">
    <w:name w:val="annotation reference"/>
    <w:basedOn w:val="DefaultParagraphFont"/>
    <w:uiPriority w:val="99"/>
    <w:semiHidden/>
    <w:unhideWhenUsed/>
    <w:rsid w:val="00896F25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2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paragraph" w:styleId="List">
    <w:name w:val="List"/>
    <w:basedOn w:val="Normal"/>
    <w:uiPriority w:val="99"/>
    <w:semiHidden/>
    <w:unhideWhenUsed/>
    <w:rsid w:val="00896F25"/>
    <w:pPr>
      <w:ind w:left="360" w:hanging="36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4E1325"/>
  </w:style>
  <w:style w:type="paragraph" w:styleId="Footer">
    <w:name w:val="footer"/>
    <w:basedOn w:val="Normal"/>
    <w:link w:val="FooterChar"/>
    <w:uiPriority w:val="99"/>
    <w:unhideWhenUsed/>
    <w:rsid w:val="004E13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325"/>
  </w:style>
  <w:style w:type="character" w:styleId="PlaceholderText">
    <w:name w:val="Placeholder Text"/>
    <w:basedOn w:val="DefaultParagraphFont"/>
    <w:uiPriority w:val="99"/>
    <w:semiHidden/>
    <w:rsid w:val="00230A33"/>
    <w:rPr>
      <w:color w:val="808080"/>
    </w:rPr>
  </w:style>
  <w:style w:type="character" w:styleId="Strong">
    <w:name w:val="Strong"/>
    <w:basedOn w:val="DefaultParagraphFont"/>
    <w:uiPriority w:val="22"/>
    <w:qFormat/>
    <w:rsid w:val="008111A9"/>
    <w:rPr>
      <w:b/>
      <w:bCs/>
    </w:rPr>
  </w:style>
  <w:style w:type="paragraph" w:customStyle="1" w:styleId="HeaderSubTitle">
    <w:name w:val="_HeaderSubTitle"/>
    <w:basedOn w:val="Normal"/>
    <w:next w:val="Normal"/>
    <w:link w:val="HeaderSubTitleChar"/>
    <w:qFormat/>
    <w:rsid w:val="00CD5B25"/>
    <w:pPr>
      <w:jc w:val="right"/>
    </w:pPr>
    <w:rPr>
      <w:b/>
      <w:sz w:val="24"/>
    </w:rPr>
  </w:style>
  <w:style w:type="paragraph" w:styleId="NoSpacing">
    <w:name w:val="No Spacing"/>
    <w:uiPriority w:val="1"/>
    <w:qFormat/>
    <w:rsid w:val="001D0763"/>
    <w:pPr>
      <w:spacing w:after="0" w:line="240" w:lineRule="auto"/>
    </w:pPr>
    <w:rPr>
      <w:rFonts w:ascii="Arial" w:hAnsi="Arial"/>
    </w:rPr>
  </w:style>
  <w:style w:type="character" w:customStyle="1" w:styleId="HeaderSubTitleChar">
    <w:name w:val="_HeaderSubTitle Char"/>
    <w:basedOn w:val="DefaultParagraphFont"/>
    <w:link w:val="HeaderSubTitle"/>
    <w:rsid w:val="00CD5B25"/>
    <w:rPr>
      <w:b/>
      <w:sz w:val="24"/>
    </w:rPr>
  </w:style>
  <w:style w:type="character" w:customStyle="1" w:styleId="AnswerBlockChar">
    <w:name w:val="_AnswerBlock Char"/>
    <w:basedOn w:val="DefaultParagraphFont"/>
    <w:link w:val="AnswerBlock"/>
    <w:locked/>
    <w:rsid w:val="007C3407"/>
    <w:rPr>
      <w:rFonts w:ascii="Cambria" w:hAnsi="Cambria"/>
      <w:sz w:val="24"/>
      <w:szCs w:val="72"/>
    </w:rPr>
  </w:style>
  <w:style w:type="paragraph" w:customStyle="1" w:styleId="AnswerBlock">
    <w:name w:val="_AnswerBlock"/>
    <w:basedOn w:val="Normal"/>
    <w:link w:val="AnswerBlockChar"/>
    <w:qFormat/>
    <w:rsid w:val="007C3407"/>
    <w:pPr>
      <w:spacing w:before="200"/>
    </w:pPr>
    <w:rPr>
      <w:rFonts w:ascii="Cambria" w:hAnsi="Cambria"/>
      <w:sz w:val="24"/>
      <w:szCs w:val="72"/>
    </w:rPr>
  </w:style>
  <w:style w:type="table" w:styleId="TableGrid">
    <w:name w:val="Table Grid"/>
    <w:basedOn w:val="TableNormal"/>
    <w:uiPriority w:val="59"/>
    <w:rsid w:val="00A00A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A00A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125932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67F0"/>
    <w:rPr>
      <w:rFonts w:ascii="Arial" w:eastAsiaTheme="minorHAnsi" w:hAnsi="Arial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67F0"/>
    <w:rPr>
      <w:rFonts w:ascii="Arial" w:eastAsia="Calibri" w:hAnsi="Arial"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210642"/>
    <w:pPr>
      <w:spacing w:after="0" w:line="240" w:lineRule="auto"/>
    </w:pPr>
    <w:rPr>
      <w:rFonts w:ascii="Arial" w:hAnsi="Arial"/>
    </w:rPr>
  </w:style>
  <w:style w:type="paragraph" w:customStyle="1" w:styleId="NormalText">
    <w:name w:val="NormalText"/>
    <w:basedOn w:val="Normal"/>
    <w:link w:val="NormalTextChar"/>
    <w:qFormat/>
    <w:rsid w:val="00687489"/>
    <w:p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NormalTextChar">
    <w:name w:val="NormalText Char"/>
    <w:link w:val="NormalText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customStyle="1" w:styleId="MajorStep">
    <w:name w:val="Major Step"/>
    <w:basedOn w:val="Normal"/>
    <w:link w:val="MajorStepChar"/>
    <w:qFormat/>
    <w:rsid w:val="00687489"/>
    <w:pPr>
      <w:numPr>
        <w:numId w:val="31"/>
      </w:numPr>
      <w:spacing w:before="24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paragraph" w:customStyle="1" w:styleId="Substep">
    <w:name w:val="Substep"/>
    <w:basedOn w:val="Normal"/>
    <w:qFormat/>
    <w:rsid w:val="00687489"/>
    <w:pPr>
      <w:numPr>
        <w:ilvl w:val="1"/>
        <w:numId w:val="31"/>
      </w:numPr>
      <w:spacing w:before="120" w:after="0" w:line="260" w:lineRule="atLeast"/>
    </w:pPr>
    <w:rPr>
      <w:rFonts w:eastAsia="Times New Roman" w:cs="Arial"/>
      <w:color w:val="000000"/>
      <w:sz w:val="20"/>
      <w:szCs w:val="20"/>
      <w:lang w:val="x-none" w:eastAsia="x-none" w:bidi="en-US"/>
    </w:rPr>
  </w:style>
  <w:style w:type="character" w:customStyle="1" w:styleId="MajorStepChar">
    <w:name w:val="Major Step Char"/>
    <w:link w:val="MajorStep"/>
    <w:rsid w:val="00687489"/>
    <w:rPr>
      <w:rFonts w:ascii="Arial" w:eastAsia="Times New Roman" w:hAnsi="Arial" w:cs="Arial"/>
      <w:color w:val="000000"/>
      <w:sz w:val="20"/>
      <w:szCs w:val="20"/>
      <w:lang w:val="x-none" w:eastAsia="x-none"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748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8748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11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wm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sengupta\AppData\Roaming\Microsoft\Templates\PL_EmeraldStyle_SL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9BCCE-025F-4F47-8DAC-9A08ECBE7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PL_EmeraldStyle_SLTemplate.dotx</Template>
  <TotalTime>0</TotalTime>
  <Pages>2</Pages>
  <Words>293</Words>
  <Characters>1675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Lab: Properties Name</vt:lpstr>
    </vt:vector>
  </TitlesOfParts>
  <Company>GW</Company>
  <LinksUpToDate>false</LinksUpToDate>
  <CharactersWithSpaces>1965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Lab: Properties Name</dc:title>
  <dc:creator>gwuser</dc:creator>
  <cp:lastModifiedBy>Rumneek Kaur</cp:lastModifiedBy>
  <cp:revision>3</cp:revision>
  <dcterms:created xsi:type="dcterms:W3CDTF">2013-10-11T21:09:00Z</dcterms:created>
  <dcterms:modified xsi:type="dcterms:W3CDTF">2014-02-19T10:41:00Z</dcterms:modified>
</cp:coreProperties>
</file>